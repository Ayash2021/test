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26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390"/>
        <w:gridCol w:w="6550"/>
      </w:tblGrid>
      <w:tr w:rsidR="0029496B" w14:paraId="377E1646" w14:textId="2C71DE7A" w:rsidTr="00756FED">
        <w:trPr>
          <w:trHeight w:val="4410"/>
        </w:trPr>
        <w:tc>
          <w:tcPr>
            <w:tcW w:w="3600" w:type="dxa"/>
            <w:vAlign w:val="bottom"/>
          </w:tcPr>
          <w:p w14:paraId="12888A25" w14:textId="38AB950B" w:rsidR="0029496B" w:rsidRDefault="00B37F12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9818AF5" wp14:editId="3DB60D18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440690</wp:posOffset>
                  </wp:positionV>
                  <wp:extent cx="2139950" cy="2359025"/>
                  <wp:effectExtent l="133350" t="114300" r="127000" b="136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3590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0" w:type="dxa"/>
          </w:tcPr>
          <w:p w14:paraId="1B286C02" w14:textId="77777777" w:rsidR="0029496B" w:rsidRDefault="0029496B" w:rsidP="000C45FF">
            <w:pPr>
              <w:tabs>
                <w:tab w:val="left" w:pos="990"/>
              </w:tabs>
            </w:pPr>
          </w:p>
        </w:tc>
        <w:tc>
          <w:tcPr>
            <w:tcW w:w="6390" w:type="dxa"/>
            <w:vAlign w:val="bottom"/>
          </w:tcPr>
          <w:p w14:paraId="07C25AA8" w14:textId="392E5716" w:rsidR="00756FED" w:rsidRDefault="00756FED" w:rsidP="00756FED">
            <w:pPr>
              <w:rPr>
                <w:rFonts w:asciiTheme="majorHAnsi" w:eastAsiaTheme="majorEastAsia" w:hAnsiTheme="majorHAnsi" w:cstheme="majorBidi"/>
                <w:b/>
                <w:bCs/>
                <w:caps/>
                <w:sz w:val="22"/>
                <w:szCs w:val="26"/>
              </w:rPr>
            </w:pPr>
            <w:r w:rsidRPr="00756FED">
              <w:rPr>
                <w:rFonts w:asciiTheme="majorHAnsi" w:eastAsiaTheme="majorEastAsia" w:hAnsiTheme="majorHAnsi" w:cstheme="majorBidi"/>
                <w:b/>
                <w:bCs/>
                <w:caps/>
                <w:sz w:val="22"/>
                <w:szCs w:val="26"/>
              </w:rPr>
              <w:t>PERSONAL SKILLS:</w:t>
            </w:r>
          </w:p>
          <w:p w14:paraId="41CFC7E0" w14:textId="77777777" w:rsidR="00756FED" w:rsidRPr="00756FED" w:rsidRDefault="00756FED" w:rsidP="00756FED">
            <w:pPr>
              <w:rPr>
                <w:rFonts w:asciiTheme="majorHAnsi" w:eastAsiaTheme="majorEastAsia" w:hAnsiTheme="majorHAnsi" w:cstheme="majorBidi"/>
                <w:b/>
                <w:bCs/>
                <w:caps/>
                <w:sz w:val="22"/>
                <w:szCs w:val="26"/>
              </w:rPr>
            </w:pPr>
          </w:p>
          <w:p w14:paraId="461C991A" w14:textId="784FDE1E" w:rsidR="00756FED" w:rsidRPr="00756FED" w:rsidRDefault="00756FED" w:rsidP="00756FED">
            <w:pPr>
              <w:numPr>
                <w:ilvl w:val="0"/>
                <w:numId w:val="2"/>
              </w:numPr>
              <w:tabs>
                <w:tab w:val="left" w:pos="240"/>
                <w:tab w:val="left" w:pos="480"/>
              </w:tabs>
              <w:contextualSpacing/>
            </w:pPr>
            <w:r w:rsidRPr="00756FED">
              <w:t xml:space="preserve">  Self-motivated, responsible and co-operative.</w:t>
            </w:r>
          </w:p>
          <w:p w14:paraId="522A4B84" w14:textId="77777777" w:rsidR="00756FED" w:rsidRPr="00756FED" w:rsidRDefault="00756FED" w:rsidP="00756FED">
            <w:pPr>
              <w:numPr>
                <w:ilvl w:val="0"/>
                <w:numId w:val="2"/>
              </w:numPr>
              <w:tabs>
                <w:tab w:val="left" w:pos="480"/>
              </w:tabs>
              <w:contextualSpacing/>
            </w:pPr>
            <w:r w:rsidRPr="00756FED">
              <w:t>Possess the ability to communicate in English effectively both verbally and written.</w:t>
            </w:r>
          </w:p>
          <w:p w14:paraId="3B9FF553" w14:textId="64672022" w:rsidR="00756FED" w:rsidRPr="00756FED" w:rsidRDefault="00756FED" w:rsidP="00756FED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  <w:tab w:val="left" w:pos="480"/>
              </w:tabs>
              <w:spacing w:after="0" w:line="240" w:lineRule="auto"/>
              <w:rPr>
                <w:rFonts w:asciiTheme="minorHAnsi" w:eastAsiaTheme="minorEastAsia" w:hAnsiTheme="minorHAnsi" w:cstheme="minorBidi"/>
                <w:sz w:val="18"/>
                <w:lang w:eastAsia="ja-JP"/>
              </w:rPr>
            </w:pPr>
            <w:r w:rsidRPr="00756FED">
              <w:rPr>
                <w:rFonts w:asciiTheme="minorHAnsi" w:eastAsiaTheme="minorEastAsia" w:hAnsiTheme="minorHAnsi" w:cstheme="minorBidi"/>
                <w:sz w:val="18"/>
                <w:lang w:eastAsia="ja-JP"/>
              </w:rPr>
              <w:t xml:space="preserve">  Capable of maintaining great relations with the general public and other associates at all times.</w:t>
            </w:r>
          </w:p>
          <w:p w14:paraId="029339FD" w14:textId="77777777" w:rsidR="00756FED" w:rsidRPr="00756FED" w:rsidRDefault="00756FED" w:rsidP="00756FED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  <w:tab w:val="left" w:pos="960"/>
              </w:tabs>
              <w:spacing w:after="0" w:line="240" w:lineRule="auto"/>
              <w:rPr>
                <w:rFonts w:asciiTheme="minorHAnsi" w:eastAsiaTheme="minorEastAsia" w:hAnsiTheme="minorHAnsi" w:cstheme="minorBidi"/>
                <w:sz w:val="18"/>
                <w:lang w:eastAsia="ja-JP"/>
              </w:rPr>
            </w:pPr>
            <w:r w:rsidRPr="00756FED">
              <w:rPr>
                <w:rFonts w:asciiTheme="minorHAnsi" w:eastAsiaTheme="minorEastAsia" w:hAnsiTheme="minorHAnsi" w:cstheme="minorBidi"/>
                <w:sz w:val="18"/>
                <w:lang w:eastAsia="ja-JP"/>
              </w:rPr>
              <w:t>Developed strong interpersonal, organizational and leadership skills.</w:t>
            </w:r>
          </w:p>
          <w:p w14:paraId="6524414D" w14:textId="77777777" w:rsidR="00756FED" w:rsidRPr="00756FED" w:rsidRDefault="00756FED" w:rsidP="00756FED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  <w:tab w:val="left" w:pos="960"/>
              </w:tabs>
              <w:spacing w:after="0" w:line="240" w:lineRule="auto"/>
              <w:rPr>
                <w:rFonts w:asciiTheme="minorHAnsi" w:eastAsiaTheme="minorEastAsia" w:hAnsiTheme="minorHAnsi" w:cstheme="minorBidi"/>
                <w:sz w:val="18"/>
                <w:lang w:eastAsia="ja-JP"/>
              </w:rPr>
            </w:pPr>
            <w:r w:rsidRPr="00756FED">
              <w:rPr>
                <w:rFonts w:asciiTheme="minorHAnsi" w:eastAsiaTheme="minorEastAsia" w:hAnsiTheme="minorHAnsi" w:cstheme="minorBidi"/>
                <w:sz w:val="18"/>
                <w:lang w:eastAsia="ja-JP"/>
              </w:rPr>
              <w:t>Able to work well under pressure.</w:t>
            </w:r>
          </w:p>
          <w:p w14:paraId="3AEA0F20" w14:textId="273D04D3" w:rsidR="00756FED" w:rsidRPr="00756FED" w:rsidRDefault="00756FED" w:rsidP="00756FED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  <w:tab w:val="left" w:pos="960"/>
              </w:tabs>
              <w:spacing w:after="93" w:line="240" w:lineRule="auto"/>
              <w:rPr>
                <w:rFonts w:asciiTheme="minorHAnsi" w:eastAsiaTheme="minorEastAsia" w:hAnsiTheme="minorHAnsi" w:cstheme="minorBidi"/>
                <w:sz w:val="18"/>
                <w:lang w:eastAsia="ja-JP"/>
              </w:rPr>
            </w:pPr>
            <w:r w:rsidRPr="00756FED">
              <w:rPr>
                <w:rFonts w:asciiTheme="minorHAnsi" w:eastAsiaTheme="minorEastAsia" w:hAnsiTheme="minorHAnsi" w:cstheme="minorBidi"/>
                <w:sz w:val="18"/>
                <w:lang w:eastAsia="ja-JP"/>
              </w:rPr>
              <w:t>Team player with strong analytical and problem-solving skills.</w:t>
            </w:r>
          </w:p>
          <w:p w14:paraId="40531B89" w14:textId="6489761A" w:rsidR="00756FED" w:rsidRPr="00756FED" w:rsidRDefault="00756FED" w:rsidP="00756FED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  <w:tab w:val="left" w:pos="960"/>
              </w:tabs>
              <w:spacing w:after="0" w:line="240" w:lineRule="auto"/>
              <w:rPr>
                <w:rFonts w:asciiTheme="minorHAnsi" w:eastAsiaTheme="minorEastAsia" w:hAnsiTheme="minorHAnsi" w:cstheme="minorBidi"/>
                <w:sz w:val="18"/>
                <w:lang w:eastAsia="ja-JP"/>
              </w:rPr>
            </w:pPr>
            <w:r w:rsidRPr="00756FED">
              <w:rPr>
                <w:rFonts w:asciiTheme="minorHAnsi" w:eastAsiaTheme="minorEastAsia" w:hAnsiTheme="minorHAnsi" w:cstheme="minorBidi"/>
                <w:sz w:val="18"/>
                <w:lang w:eastAsia="ja-JP"/>
              </w:rPr>
              <w:t xml:space="preserve">Flexible in working </w:t>
            </w:r>
            <w:r w:rsidR="00B34F2A">
              <w:rPr>
                <w:rFonts w:asciiTheme="minorHAnsi" w:eastAsiaTheme="minorEastAsia" w:hAnsiTheme="minorHAnsi" w:cstheme="minorBidi" w:hint="cs"/>
                <w:sz w:val="18"/>
                <w:rtl/>
                <w:lang w:eastAsia="ja-JP"/>
              </w:rPr>
              <w:t>in</w:t>
            </w:r>
            <w:r w:rsidRPr="00756FED">
              <w:rPr>
                <w:rFonts w:asciiTheme="minorHAnsi" w:eastAsiaTheme="minorEastAsia" w:hAnsiTheme="minorHAnsi" w:cstheme="minorBidi"/>
                <w:sz w:val="18"/>
                <w:lang w:eastAsia="ja-JP"/>
              </w:rPr>
              <w:t xml:space="preserve"> different </w:t>
            </w:r>
            <w:r w:rsidR="00B34F2A">
              <w:rPr>
                <w:rFonts w:asciiTheme="minorHAnsi" w:eastAsiaTheme="minorEastAsia" w:hAnsiTheme="minorHAnsi" w:cstheme="minorBidi" w:hint="cs"/>
                <w:sz w:val="18"/>
                <w:rtl/>
                <w:lang w:eastAsia="ja-JP"/>
              </w:rPr>
              <w:t>environments</w:t>
            </w:r>
            <w:r w:rsidRPr="00756FED">
              <w:rPr>
                <w:rFonts w:asciiTheme="minorHAnsi" w:eastAsiaTheme="minorEastAsia" w:hAnsiTheme="minorHAnsi" w:cstheme="minorBidi"/>
                <w:sz w:val="18"/>
                <w:lang w:eastAsia="ja-JP"/>
              </w:rPr>
              <w:t>.</w:t>
            </w:r>
          </w:p>
          <w:p w14:paraId="1F205C35" w14:textId="5C23D0F3" w:rsidR="0029496B" w:rsidRPr="00756FED" w:rsidRDefault="00756FED" w:rsidP="00756FED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  <w:tab w:val="left" w:pos="960"/>
              </w:tabs>
              <w:spacing w:after="0" w:line="240" w:lineRule="auto"/>
              <w:rPr>
                <w:rFonts w:asciiTheme="minorHAnsi" w:eastAsiaTheme="minorEastAsia" w:hAnsiTheme="minorHAnsi" w:cstheme="minorBidi"/>
                <w:sz w:val="18"/>
                <w:lang w:eastAsia="ja-JP"/>
              </w:rPr>
            </w:pPr>
            <w:r w:rsidRPr="00756FED">
              <w:rPr>
                <w:rFonts w:asciiTheme="minorHAnsi" w:eastAsiaTheme="minorEastAsia" w:hAnsiTheme="minorHAnsi" w:cstheme="minorBidi"/>
                <w:sz w:val="18"/>
                <w:lang w:eastAsia="ja-JP"/>
              </w:rPr>
              <w:t>Insist on success.</w:t>
            </w:r>
          </w:p>
        </w:tc>
        <w:tc>
          <w:tcPr>
            <w:tcW w:w="6550" w:type="dxa"/>
          </w:tcPr>
          <w:p w14:paraId="2770ACF6" w14:textId="77777777" w:rsidR="0029496B" w:rsidRDefault="0029496B" w:rsidP="001B2ABD">
            <w:pPr>
              <w:pStyle w:val="Title"/>
            </w:pPr>
          </w:p>
        </w:tc>
      </w:tr>
      <w:tr w:rsidR="0029496B" w14:paraId="055DECE3" w14:textId="28A82D83" w:rsidTr="00756FED">
        <w:tc>
          <w:tcPr>
            <w:tcW w:w="3600" w:type="dxa"/>
          </w:tcPr>
          <w:p w14:paraId="0E5C559F" w14:textId="39737C0B" w:rsidR="0029496B" w:rsidRDefault="0029496B" w:rsidP="009260CD"/>
          <w:p w14:paraId="15B9067A" w14:textId="4737A3E5" w:rsidR="00A008C9" w:rsidRDefault="00A008C9" w:rsidP="009260CD"/>
          <w:p w14:paraId="3C976E3F" w14:textId="5DE6282D" w:rsidR="00A008C9" w:rsidRDefault="00A008C9" w:rsidP="009260CD"/>
          <w:p w14:paraId="2EDDD956" w14:textId="0FE776D0" w:rsidR="00A008C9" w:rsidRDefault="00A008C9" w:rsidP="009260CD"/>
          <w:p w14:paraId="3DC5B060" w14:textId="77777777" w:rsidR="00A008C9" w:rsidRDefault="00A008C9" w:rsidP="009260CD"/>
          <w:p w14:paraId="074D670B" w14:textId="77777777" w:rsidR="0029496B" w:rsidRDefault="0029496B" w:rsidP="00036450"/>
          <w:sdt>
            <w:sdtPr>
              <w:id w:val="-1954003311"/>
              <w:placeholder>
                <w:docPart w:val="5E9533C331DE4D92B5756DCB3A4448F5"/>
              </w:placeholder>
              <w:temporary/>
              <w:showingPlcHdr/>
              <w15:appearance w15:val="hidden"/>
            </w:sdtPr>
            <w:sdtContent>
              <w:p w14:paraId="3F76BFE7" w14:textId="77777777" w:rsidR="0029496B" w:rsidRPr="00CB0055" w:rsidRDefault="0029496B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48F0807A" w14:textId="05B4BA58" w:rsidR="0029496B" w:rsidRDefault="0029496B" w:rsidP="008D1168">
            <w:pPr>
              <w:rPr>
                <w:rtl/>
              </w:rPr>
            </w:pPr>
            <w:r>
              <w:t xml:space="preserve">Name: </w:t>
            </w:r>
            <w:r w:rsidR="00652B66">
              <w:rPr>
                <w:sz w:val="20"/>
                <w:szCs w:val="20"/>
              </w:rPr>
              <w:t>Aya</w:t>
            </w:r>
            <w:r w:rsidR="00174A13">
              <w:rPr>
                <w:sz w:val="20"/>
                <w:szCs w:val="20"/>
              </w:rPr>
              <w:t xml:space="preserve"> S</w:t>
            </w:r>
            <w:proofErr w:type="spellStart"/>
            <w:r w:rsidR="00174A13">
              <w:rPr>
                <w:sz w:val="20"/>
                <w:szCs w:val="20"/>
              </w:rPr>
              <w:t>edeek</w:t>
            </w:r>
            <w:proofErr w:type="spellEnd"/>
            <w:r w:rsidR="00174A13">
              <w:rPr>
                <w:sz w:val="20"/>
                <w:szCs w:val="20"/>
              </w:rPr>
              <w:t xml:space="preserve"> Ahmed </w:t>
            </w:r>
            <w:r>
              <w:rPr>
                <w:sz w:val="20"/>
                <w:szCs w:val="20"/>
              </w:rPr>
              <w:t xml:space="preserve"> </w:t>
            </w:r>
          </w:p>
          <w:p w14:paraId="05A1E98D" w14:textId="78BB9618" w:rsidR="0029496B" w:rsidRDefault="0029496B" w:rsidP="004D3011"/>
          <w:sdt>
            <w:sdtPr>
              <w:id w:val="219415819"/>
              <w:placeholder>
                <w:docPart w:val="3F58E273E5E5454C90356EB9C1F045FF"/>
              </w:placeholder>
              <w:temporary/>
              <w:showingPlcHdr/>
              <w15:appearance w15:val="hidden"/>
            </w:sdtPr>
            <w:sdtContent>
              <w:p w14:paraId="36F1A51B" w14:textId="77777777" w:rsidR="0029496B" w:rsidRDefault="0029496B" w:rsidP="00061555">
                <w:r w:rsidRPr="004D3011">
                  <w:t>PHONE:</w:t>
                </w:r>
              </w:p>
            </w:sdtContent>
          </w:sdt>
          <w:p w14:paraId="4CB5A250" w14:textId="44BC1189" w:rsidR="0029496B" w:rsidRDefault="00652B66" w:rsidP="008D1168">
            <w:r>
              <w:t>01128551302</w:t>
            </w:r>
          </w:p>
          <w:p w14:paraId="7A20D3CE" w14:textId="77777777" w:rsidR="0029496B" w:rsidRPr="004D3011" w:rsidRDefault="0029496B" w:rsidP="008D1168"/>
          <w:p w14:paraId="08F9BEA5" w14:textId="234BFA19" w:rsidR="0029496B" w:rsidRDefault="0029496B" w:rsidP="004D3011">
            <w:r>
              <w:t xml:space="preserve">Date of birth: </w:t>
            </w:r>
            <w:r w:rsidR="00652B66">
              <w:t>12</w:t>
            </w:r>
            <w:r w:rsidR="00174A13">
              <w:t>/</w:t>
            </w:r>
            <w:r w:rsidR="00652B66">
              <w:t>11</w:t>
            </w:r>
            <w:r w:rsidR="00174A13">
              <w:t>/19</w:t>
            </w:r>
            <w:r w:rsidR="00652B66">
              <w:t>97</w:t>
            </w:r>
          </w:p>
          <w:p w14:paraId="5A7F8C43" w14:textId="77777777" w:rsidR="0029496B" w:rsidRDefault="0029496B" w:rsidP="004D3011"/>
          <w:sdt>
            <w:sdtPr>
              <w:id w:val="-240260293"/>
              <w:placeholder>
                <w:docPart w:val="EF044DFAA6EC499D96651BD340426925"/>
              </w:placeholder>
              <w:temporary/>
              <w:showingPlcHdr/>
              <w15:appearance w15:val="hidden"/>
            </w:sdtPr>
            <w:sdtContent>
              <w:p w14:paraId="70136E05" w14:textId="77777777" w:rsidR="0029496B" w:rsidRDefault="0029496B" w:rsidP="004D3011">
                <w:r w:rsidRPr="004D3011">
                  <w:t>EMAIL:</w:t>
                </w:r>
              </w:p>
            </w:sdtContent>
          </w:sdt>
          <w:p w14:paraId="3470AADB" w14:textId="3008E4D6" w:rsidR="0029496B" w:rsidRPr="00140FC6" w:rsidRDefault="00652B66" w:rsidP="004D3011">
            <w:pPr>
              <w:rPr>
                <w:color w:val="000099"/>
              </w:rPr>
            </w:pPr>
            <w:hyperlink r:id="rId9" w:history="1">
              <w:r w:rsidRPr="003E225C">
                <w:rPr>
                  <w:rStyle w:val="Hyperlink"/>
                </w:rPr>
                <w:t>alfrdwszhrt625@gmail.com</w:t>
              </w:r>
            </w:hyperlink>
          </w:p>
          <w:p w14:paraId="05ABC3AD" w14:textId="6DBEC064" w:rsidR="0029496B" w:rsidRDefault="0029496B" w:rsidP="004D3011"/>
          <w:p w14:paraId="6E4D95E1" w14:textId="329374DB" w:rsidR="0029496B" w:rsidRPr="0029496B" w:rsidRDefault="0029496B" w:rsidP="0029496B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single"/>
              </w:rPr>
              <w:t xml:space="preserve">Marital status: </w:t>
            </w:r>
            <w:r w:rsidRPr="008D1168">
              <w:rPr>
                <w:sz w:val="20"/>
                <w:szCs w:val="20"/>
                <w:u w:val="single"/>
              </w:rPr>
              <w:t xml:space="preserve"> </w:t>
            </w:r>
            <w:r w:rsidRPr="008D1168">
              <w:rPr>
                <w:sz w:val="20"/>
                <w:szCs w:val="20"/>
              </w:rPr>
              <w:t>Single</w:t>
            </w:r>
          </w:p>
          <w:p w14:paraId="615762E8" w14:textId="2F7F0FEF" w:rsidR="0029496B" w:rsidRPr="00CB0055" w:rsidRDefault="0029496B" w:rsidP="00CB0055">
            <w:pPr>
              <w:pStyle w:val="Heading3"/>
            </w:pPr>
          </w:p>
          <w:p w14:paraId="1585C12F" w14:textId="7C0B62C3" w:rsidR="0029496B" w:rsidRPr="004D3011" w:rsidRDefault="0029496B" w:rsidP="004D3011">
            <w:pPr>
              <w:rPr>
                <w:rtl/>
                <w:lang w:bidi="ar-EG"/>
              </w:rPr>
            </w:pPr>
          </w:p>
        </w:tc>
        <w:tc>
          <w:tcPr>
            <w:tcW w:w="720" w:type="dxa"/>
          </w:tcPr>
          <w:p w14:paraId="4750F76C" w14:textId="77777777" w:rsidR="0029496B" w:rsidRDefault="0029496B" w:rsidP="000C45FF">
            <w:pPr>
              <w:tabs>
                <w:tab w:val="left" w:pos="990"/>
              </w:tabs>
            </w:pPr>
          </w:p>
        </w:tc>
        <w:tc>
          <w:tcPr>
            <w:tcW w:w="6390" w:type="dxa"/>
          </w:tcPr>
          <w:p w14:paraId="68AFCB26" w14:textId="77777777" w:rsidR="007017B5" w:rsidRDefault="007017B5" w:rsidP="00036450">
            <w:pPr>
              <w:pStyle w:val="Heading2"/>
            </w:pPr>
          </w:p>
          <w:sdt>
            <w:sdtPr>
              <w:id w:val="1049110328"/>
              <w:placeholder>
                <w:docPart w:val="F59BDE451815430AAD6D3E6362D8BC30"/>
              </w:placeholder>
              <w:temporary/>
              <w:showingPlcHdr/>
              <w15:appearance w15:val="hidden"/>
            </w:sdtPr>
            <w:sdtContent>
              <w:p w14:paraId="0830D1CA" w14:textId="271229F6" w:rsidR="0029496B" w:rsidRDefault="0029496B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942F272" w14:textId="1BF54334" w:rsidR="00756FED" w:rsidRPr="00756FED" w:rsidRDefault="00756FED" w:rsidP="00756FED">
            <w:pPr>
              <w:rPr>
                <w:rFonts w:hint="cs"/>
                <w:b/>
                <w:rtl/>
                <w:lang w:bidi="ar-EG"/>
              </w:rPr>
            </w:pPr>
            <w:r w:rsidRPr="00756FED">
              <w:rPr>
                <w:b/>
              </w:rPr>
              <w:t xml:space="preserve">Bachelor of </w:t>
            </w:r>
            <w:r w:rsidR="00E01766">
              <w:rPr>
                <w:b/>
              </w:rPr>
              <w:t>Commerce</w:t>
            </w:r>
            <w:r w:rsidR="00EB3EBA" w:rsidRPr="00756FED">
              <w:rPr>
                <w:b/>
              </w:rPr>
              <w:t xml:space="preserve">, </w:t>
            </w:r>
            <w:r w:rsidR="00140FC6">
              <w:rPr>
                <w:b/>
              </w:rPr>
              <w:t>Alexandria</w:t>
            </w:r>
            <w:r w:rsidRPr="00756FED">
              <w:rPr>
                <w:b/>
              </w:rPr>
              <w:t xml:space="preserve"> </w:t>
            </w:r>
            <w:r w:rsidR="00EB3EBA" w:rsidRPr="00756FED">
              <w:rPr>
                <w:b/>
              </w:rPr>
              <w:t>University, Egypt</w:t>
            </w:r>
            <w:r w:rsidRPr="00756FED">
              <w:rPr>
                <w:b/>
              </w:rPr>
              <w:t>,20</w:t>
            </w:r>
            <w:r w:rsidR="00140FC6">
              <w:rPr>
                <w:b/>
              </w:rPr>
              <w:t>2</w:t>
            </w:r>
            <w:r w:rsidR="00652B66">
              <w:rPr>
                <w:b/>
              </w:rPr>
              <w:t>0</w:t>
            </w:r>
          </w:p>
          <w:p w14:paraId="785BF426" w14:textId="4352DC42" w:rsidR="00756FED" w:rsidRDefault="00756FED" w:rsidP="00756FED">
            <w:pPr>
              <w:rPr>
                <w:b/>
              </w:rPr>
            </w:pPr>
            <w:r w:rsidRPr="00756FED">
              <w:rPr>
                <w:b/>
              </w:rPr>
              <w:t>Grade: Good.</w:t>
            </w:r>
          </w:p>
          <w:p w14:paraId="5CD8B0EF" w14:textId="77777777" w:rsidR="007017B5" w:rsidRPr="00756FED" w:rsidRDefault="007017B5" w:rsidP="00756FED">
            <w:pPr>
              <w:rPr>
                <w:b/>
              </w:rPr>
            </w:pPr>
          </w:p>
          <w:sdt>
            <w:sdtPr>
              <w:id w:val="1001553383"/>
              <w:placeholder>
                <w:docPart w:val="52CB89BA629747E48D6E59F60C6FBACD"/>
              </w:placeholder>
              <w:temporary/>
              <w:showingPlcHdr/>
              <w15:appearance w15:val="hidden"/>
            </w:sdtPr>
            <w:sdtContent>
              <w:p w14:paraId="11086BAD" w14:textId="0A9169D1" w:rsidR="0029496B" w:rsidRDefault="0029496B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B1783E6" w14:textId="49342DD8" w:rsidR="0029496B" w:rsidRPr="00D00111" w:rsidRDefault="007017B5" w:rsidP="00B359E4">
            <w:pPr>
              <w:pStyle w:val="Heading4"/>
              <w:rPr>
                <w:bCs/>
                <w:color w:val="000099"/>
              </w:rPr>
            </w:pPr>
            <w:r>
              <w:rPr>
                <w:color w:val="000099"/>
              </w:rPr>
              <w:t xml:space="preserve">AL Saad company </w:t>
            </w:r>
          </w:p>
          <w:p w14:paraId="202BBCF0" w14:textId="5DEE5D42" w:rsidR="0029496B" w:rsidRPr="00036450" w:rsidRDefault="00277E80" w:rsidP="00B359E4">
            <w:pPr>
              <w:pStyle w:val="Date"/>
            </w:pPr>
            <w:r>
              <w:t>2/201</w:t>
            </w:r>
            <w:r w:rsidR="00F46E83">
              <w:t>9</w:t>
            </w:r>
            <w:r w:rsidR="0029496B" w:rsidRPr="00036450">
              <w:t>–</w:t>
            </w:r>
            <w:r w:rsidR="00652B66">
              <w:t>5/2021</w:t>
            </w:r>
          </w:p>
          <w:p w14:paraId="48FC075F" w14:textId="518DADD6" w:rsidR="0029496B" w:rsidRDefault="007017B5" w:rsidP="00036450">
            <w:r>
              <w:t>Operation and technical support.</w:t>
            </w:r>
            <w:r w:rsidR="0029496B" w:rsidRPr="00036450">
              <w:t xml:space="preserve"> </w:t>
            </w:r>
          </w:p>
          <w:p w14:paraId="07B3AC98" w14:textId="4BA82E65" w:rsidR="0029496B" w:rsidRDefault="0029496B" w:rsidP="00036450"/>
          <w:p w14:paraId="0E08C8F1" w14:textId="49B29366" w:rsidR="0095489F" w:rsidRPr="009F41BA" w:rsidRDefault="0095489F" w:rsidP="00036450">
            <w:pPr>
              <w:rPr>
                <w:b/>
                <w:color w:val="000099"/>
              </w:rPr>
            </w:pPr>
            <w:r w:rsidRPr="009F41BA">
              <w:rPr>
                <w:b/>
                <w:color w:val="000099"/>
              </w:rPr>
              <w:t xml:space="preserve">Sharepoint </w:t>
            </w:r>
            <w:r w:rsidR="009F41BA" w:rsidRPr="009F41BA">
              <w:rPr>
                <w:b/>
                <w:color w:val="000099"/>
              </w:rPr>
              <w:t>Technology</w:t>
            </w:r>
          </w:p>
          <w:p w14:paraId="6830D014" w14:textId="773726F1" w:rsidR="00652B66" w:rsidRPr="00036450" w:rsidRDefault="00652B66" w:rsidP="00652B66">
            <w:pPr>
              <w:pStyle w:val="Date"/>
              <w:rPr>
                <w:rFonts w:hint="cs"/>
                <w:rtl/>
                <w:lang w:bidi="ar-EG"/>
              </w:rPr>
            </w:pPr>
            <w:r>
              <w:t>7</w:t>
            </w:r>
            <w:r>
              <w:t>/20</w:t>
            </w:r>
            <w:r>
              <w:t>21</w:t>
            </w:r>
            <w:r w:rsidRPr="00036450">
              <w:t>–</w:t>
            </w:r>
            <w:r>
              <w:t xml:space="preserve">still </w:t>
            </w:r>
            <w:r w:rsidR="00E01766">
              <w:t>working</w:t>
            </w:r>
          </w:p>
          <w:sdt>
            <w:sdtPr>
              <w:id w:val="1669594239"/>
              <w:placeholder>
                <w:docPart w:val="B48A6EB7D2D346C9A04EBE6C6A2B7F22"/>
              </w:placeholder>
              <w:temporary/>
              <w:showingPlcHdr/>
              <w15:appearance w15:val="hidden"/>
            </w:sdtPr>
            <w:sdtContent>
              <w:p w14:paraId="1E6A3474" w14:textId="38276DBC" w:rsidR="0029496B" w:rsidRDefault="0029496B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E8A9281" w14:textId="59504523" w:rsidR="00EB3EBA" w:rsidRDefault="00EB3EBA" w:rsidP="00EB3EBA">
            <w:pPr>
              <w:tabs>
                <w:tab w:val="left" w:pos="480"/>
              </w:tabs>
              <w:ind w:right="426"/>
              <w:rPr>
                <w:color w:val="365F91"/>
                <w:sz w:val="20"/>
                <w:szCs w:val="20"/>
                <w:u w:val="single"/>
              </w:rPr>
            </w:pPr>
            <w:r w:rsidRPr="00EB3EBA">
              <w:rPr>
                <w:b/>
                <w:bCs/>
                <w:color w:val="000080"/>
                <w:sz w:val="20"/>
                <w:szCs w:val="20"/>
                <w:u w:val="single"/>
              </w:rPr>
              <w:t>C</w:t>
            </w:r>
            <w:r>
              <w:rPr>
                <w:b/>
                <w:bCs/>
                <w:color w:val="000080"/>
                <w:sz w:val="20"/>
                <w:szCs w:val="20"/>
                <w:u w:val="single"/>
              </w:rPr>
              <w:t>omputer skills</w:t>
            </w:r>
            <w:r>
              <w:rPr>
                <w:color w:val="000080"/>
                <w:sz w:val="20"/>
                <w:szCs w:val="20"/>
                <w:u w:val="single"/>
              </w:rPr>
              <w:t>:</w:t>
            </w:r>
            <w:r>
              <w:rPr>
                <w:color w:val="365F91"/>
                <w:sz w:val="20"/>
                <w:szCs w:val="20"/>
                <w:u w:val="single"/>
              </w:rPr>
              <w:t xml:space="preserve"> </w:t>
            </w:r>
          </w:p>
          <w:p w14:paraId="6298F841" w14:textId="77777777" w:rsidR="007017B5" w:rsidRDefault="00EB3EBA" w:rsidP="00EB3EBA">
            <w:pPr>
              <w:pStyle w:val="ListParagraph"/>
              <w:numPr>
                <w:ilvl w:val="0"/>
                <w:numId w:val="5"/>
              </w:num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Windos7,10.</w:t>
            </w:r>
          </w:p>
          <w:p w14:paraId="75231329" w14:textId="4E4C8AC3" w:rsidR="00EB3EBA" w:rsidRDefault="007017B5" w:rsidP="00EB3EBA">
            <w:pPr>
              <w:pStyle w:val="ListParagraph"/>
              <w:numPr>
                <w:ilvl w:val="0"/>
                <w:numId w:val="5"/>
              </w:num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Good work experience with </w:t>
            </w:r>
            <w:r w:rsidR="00F46E83">
              <w:rPr>
                <w:color w:val="000000"/>
                <w:sz w:val="20"/>
                <w:szCs w:val="20"/>
              </w:rPr>
              <w:t>computer hardware.</w:t>
            </w:r>
            <w:r w:rsidR="00EB3EBA">
              <w:rPr>
                <w:color w:val="000000"/>
                <w:sz w:val="20"/>
                <w:szCs w:val="20"/>
              </w:rPr>
              <w:t xml:space="preserve"> </w:t>
            </w:r>
          </w:p>
          <w:p w14:paraId="529931BA" w14:textId="77777777" w:rsidR="009F41BA" w:rsidRDefault="00EB3EBA" w:rsidP="00EB3EBA">
            <w:pPr>
              <w:pStyle w:val="ListParagraph"/>
              <w:numPr>
                <w:ilvl w:val="0"/>
                <w:numId w:val="5"/>
              </w:numPr>
              <w:spacing w:after="5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Office, including Excel, Word, </w:t>
            </w:r>
            <w:r w:rsidR="00B34F2A">
              <w:rPr>
                <w:rFonts w:hint="cs"/>
                <w:color w:val="000000"/>
                <w:sz w:val="20"/>
                <w:szCs w:val="20"/>
                <w:rtl/>
              </w:rPr>
              <w:t>PowerPoint</w:t>
            </w:r>
            <w:r>
              <w:rPr>
                <w:color w:val="000000"/>
                <w:sz w:val="20"/>
                <w:szCs w:val="20"/>
              </w:rPr>
              <w:t>, Internet.</w:t>
            </w:r>
          </w:p>
          <w:p w14:paraId="5DA303DA" w14:textId="6797E570" w:rsidR="00EB3EBA" w:rsidRPr="009F41BA" w:rsidRDefault="00EB3EBA" w:rsidP="009F41BA">
            <w:pPr>
              <w:pStyle w:val="ListParagraph"/>
              <w:numPr>
                <w:ilvl w:val="0"/>
                <w:numId w:val="5"/>
              </w:numPr>
              <w:spacing w:after="5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9F41BA" w:rsidRPr="009F41BA">
              <w:rPr>
                <w:color w:val="000000"/>
                <w:sz w:val="20"/>
                <w:szCs w:val="20"/>
              </w:rPr>
              <w:t>I work in programming</w:t>
            </w:r>
            <w:r w:rsidR="00AE2713">
              <w:rPr>
                <w:color w:val="000000"/>
                <w:sz w:val="20"/>
                <w:szCs w:val="20"/>
              </w:rPr>
              <w:t xml:space="preserve"> (Front End).</w:t>
            </w:r>
          </w:p>
          <w:p w14:paraId="51D7BB0E" w14:textId="4C2AAA7F" w:rsidR="00EB3EBA" w:rsidRPr="00EB3EBA" w:rsidRDefault="00EB3EBA" w:rsidP="00EB3EBA">
            <w:pPr>
              <w:rPr>
                <w:b/>
                <w:bCs/>
                <w:color w:val="365F91"/>
                <w:sz w:val="20"/>
                <w:szCs w:val="20"/>
                <w:u w:val="single"/>
              </w:rPr>
            </w:pPr>
            <w:r w:rsidRPr="00EB3EBA">
              <w:rPr>
                <w:b/>
                <w:bCs/>
                <w:color w:val="000080"/>
                <w:sz w:val="20"/>
                <w:szCs w:val="20"/>
                <w:u w:val="single"/>
              </w:rPr>
              <w:t>L</w:t>
            </w:r>
            <w:r>
              <w:rPr>
                <w:b/>
                <w:bCs/>
                <w:color w:val="000080"/>
                <w:sz w:val="20"/>
                <w:szCs w:val="20"/>
                <w:u w:val="single"/>
              </w:rPr>
              <w:t>anguage</w:t>
            </w:r>
            <w:r w:rsidRPr="00EB3EBA">
              <w:rPr>
                <w:b/>
                <w:bCs/>
                <w:color w:val="365F91"/>
                <w:sz w:val="20"/>
                <w:szCs w:val="20"/>
                <w:u w:val="single"/>
              </w:rPr>
              <w:t>:</w:t>
            </w:r>
          </w:p>
          <w:p w14:paraId="5C2FE166" w14:textId="5B1DDB50" w:rsidR="00EB3EBA" w:rsidRDefault="00EB3EBA" w:rsidP="00EB3EBA">
            <w:pPr>
              <w:pStyle w:val="ListParagraph"/>
              <w:numPr>
                <w:ilvl w:val="0"/>
                <w:numId w:val="6"/>
              </w:num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Arabic: </w:t>
            </w:r>
            <w:r w:rsidR="00B34F2A">
              <w:rPr>
                <w:rFonts w:hint="cs"/>
                <w:color w:val="000000"/>
                <w:sz w:val="20"/>
                <w:szCs w:val="20"/>
                <w:rtl/>
              </w:rPr>
              <w:t>Mother's</w:t>
            </w:r>
            <w:r>
              <w:rPr>
                <w:color w:val="000000"/>
                <w:sz w:val="20"/>
                <w:szCs w:val="20"/>
              </w:rPr>
              <w:t xml:space="preserve"> tongue. </w:t>
            </w:r>
          </w:p>
          <w:p w14:paraId="33E6F3AD" w14:textId="3B114CD1" w:rsidR="00EB3EBA" w:rsidRDefault="00EB3EBA" w:rsidP="00EB3EBA">
            <w:pPr>
              <w:pStyle w:val="ListParagraph"/>
              <w:numPr>
                <w:ilvl w:val="0"/>
                <w:numId w:val="6"/>
              </w:num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English: Good speaking, Reading, listening. </w:t>
            </w:r>
          </w:p>
          <w:p w14:paraId="3E1F03B9" w14:textId="77777777" w:rsidR="00EB3EBA" w:rsidRDefault="00EB3EBA" w:rsidP="00EB3EBA">
            <w:pPr>
              <w:rPr>
                <w:b/>
                <w:bCs/>
                <w:color w:val="000080"/>
                <w:sz w:val="20"/>
                <w:szCs w:val="20"/>
                <w:u w:val="single"/>
              </w:rPr>
            </w:pPr>
          </w:p>
          <w:p w14:paraId="46DE9BCF" w14:textId="77777777" w:rsidR="00EB3EBA" w:rsidRDefault="00EB3EBA" w:rsidP="00EB3EBA">
            <w:pPr>
              <w:rPr>
                <w:b/>
                <w:bCs/>
                <w:color w:val="000080"/>
                <w:sz w:val="20"/>
                <w:szCs w:val="20"/>
                <w:u w:val="single"/>
              </w:rPr>
            </w:pPr>
            <w:r>
              <w:rPr>
                <w:b/>
                <w:bCs/>
                <w:color w:val="000080"/>
                <w:sz w:val="20"/>
                <w:szCs w:val="20"/>
                <w:u w:val="single"/>
              </w:rPr>
              <w:t>Training courses:</w:t>
            </w:r>
          </w:p>
          <w:p w14:paraId="20E45512" w14:textId="64A7A09E" w:rsidR="00EB3EBA" w:rsidRPr="00AE2713" w:rsidRDefault="00EB3EBA" w:rsidP="00AE2713">
            <w:pPr>
              <w:pStyle w:val="HTMLPreformatted"/>
              <w:numPr>
                <w:ilvl w:val="0"/>
                <w:numId w:val="11"/>
              </w:numPr>
              <w:shd w:val="clear" w:color="auto" w:fill="F8F9FA"/>
              <w:spacing w:line="540" w:lineRule="atLeast"/>
              <w:rPr>
                <w:rFonts w:ascii="Calibri" w:eastAsia="Calibri" w:hAnsi="Calibri" w:cs="Arial"/>
                <w:b/>
                <w:bCs/>
                <w:color w:val="36363D"/>
              </w:rPr>
            </w:pPr>
            <w:r w:rsidRPr="00AE2713">
              <w:rPr>
                <w:rFonts w:ascii="Calibri" w:eastAsia="Calibri" w:hAnsi="Calibri" w:cs="Arial"/>
                <w:b/>
                <w:bCs/>
                <w:color w:val="36363D"/>
              </w:rPr>
              <w:t>ICDL course at</w:t>
            </w:r>
            <w:r w:rsidR="00F46E83" w:rsidRPr="00AE2713">
              <w:rPr>
                <w:rFonts w:ascii="Calibri" w:eastAsia="Calibri" w:hAnsi="Calibri" w:cs="Arial"/>
                <w:b/>
                <w:bCs/>
                <w:color w:val="36363D"/>
              </w:rPr>
              <w:t xml:space="preserve"> Harford institution</w:t>
            </w:r>
            <w:r w:rsidR="00AE2713" w:rsidRPr="00AE2713">
              <w:rPr>
                <w:rFonts w:ascii="Calibri" w:eastAsia="Calibri" w:hAnsi="Calibri" w:cs="Arial"/>
                <w:b/>
                <w:bCs/>
                <w:color w:val="36363D"/>
              </w:rPr>
              <w:t xml:space="preserve"> and </w:t>
            </w:r>
            <w:r w:rsidR="00AE2713" w:rsidRPr="00AE2713">
              <w:rPr>
                <w:rFonts w:ascii="Calibri" w:eastAsia="Calibri" w:hAnsi="Calibri" w:cs="Arial"/>
                <w:b/>
                <w:bCs/>
                <w:color w:val="36363D"/>
              </w:rPr>
              <w:t>British Institute</w:t>
            </w:r>
            <w:r w:rsidR="0041075B">
              <w:rPr>
                <w:rFonts w:ascii="Calibri" w:eastAsia="Calibri" w:hAnsi="Calibri" w:cs="Arial" w:hint="cs"/>
                <w:b/>
                <w:bCs/>
                <w:color w:val="36363D"/>
                <w:rtl/>
              </w:rPr>
              <w:t>.</w:t>
            </w:r>
          </w:p>
          <w:p w14:paraId="72A0674E" w14:textId="3404F57B" w:rsidR="00EB3EBA" w:rsidRDefault="00F46E83" w:rsidP="00AE2713">
            <w:pPr>
              <w:pStyle w:val="ListParagraph"/>
              <w:numPr>
                <w:ilvl w:val="0"/>
                <w:numId w:val="11"/>
              </w:numPr>
              <w:spacing w:after="0"/>
              <w:rPr>
                <w:b/>
                <w:bCs/>
                <w:color w:val="36363D"/>
                <w:sz w:val="20"/>
                <w:szCs w:val="20"/>
              </w:rPr>
            </w:pPr>
            <w:r>
              <w:rPr>
                <w:b/>
                <w:bCs/>
                <w:color w:val="36363D"/>
                <w:sz w:val="20"/>
                <w:szCs w:val="20"/>
              </w:rPr>
              <w:t>Soft skills at Harford institution.</w:t>
            </w:r>
          </w:p>
          <w:p w14:paraId="3D4A3691" w14:textId="4949ECB4" w:rsidR="00F46E83" w:rsidRDefault="00F46E83" w:rsidP="00AE2713">
            <w:pPr>
              <w:pStyle w:val="ListParagraph"/>
              <w:numPr>
                <w:ilvl w:val="0"/>
                <w:numId w:val="11"/>
              </w:numPr>
              <w:spacing w:after="0"/>
              <w:rPr>
                <w:b/>
                <w:bCs/>
                <w:color w:val="36363D"/>
                <w:sz w:val="20"/>
                <w:szCs w:val="20"/>
              </w:rPr>
            </w:pPr>
            <w:r>
              <w:rPr>
                <w:b/>
                <w:bCs/>
                <w:color w:val="36363D"/>
                <w:sz w:val="20"/>
                <w:szCs w:val="20"/>
              </w:rPr>
              <w:t>HR at Harford institution.</w:t>
            </w:r>
          </w:p>
          <w:p w14:paraId="340A8843" w14:textId="73F0A6DA" w:rsidR="00AE2713" w:rsidRDefault="00AE2713" w:rsidP="00AE2713">
            <w:pPr>
              <w:pStyle w:val="ListParagraph"/>
              <w:numPr>
                <w:ilvl w:val="0"/>
                <w:numId w:val="11"/>
              </w:numPr>
              <w:spacing w:after="0"/>
              <w:rPr>
                <w:b/>
                <w:bCs/>
                <w:color w:val="36363D"/>
                <w:sz w:val="20"/>
                <w:szCs w:val="20"/>
              </w:rPr>
            </w:pPr>
            <w:r>
              <w:rPr>
                <w:b/>
                <w:bCs/>
                <w:color w:val="36363D"/>
                <w:sz w:val="20"/>
                <w:szCs w:val="20"/>
              </w:rPr>
              <w:t>Programming at Route</w:t>
            </w:r>
          </w:p>
          <w:p w14:paraId="6B6B1051" w14:textId="10F662DF" w:rsidR="0029496B" w:rsidRPr="004D3011" w:rsidRDefault="0029496B" w:rsidP="0041075B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FFFFFF" w:themeColor="background1"/>
              </w:rPr>
            </w:pPr>
          </w:p>
        </w:tc>
        <w:tc>
          <w:tcPr>
            <w:tcW w:w="6550" w:type="dxa"/>
          </w:tcPr>
          <w:p w14:paraId="56E6D3C1" w14:textId="77777777" w:rsidR="0029496B" w:rsidRDefault="0029496B" w:rsidP="00036450">
            <w:pPr>
              <w:pStyle w:val="Heading2"/>
            </w:pPr>
          </w:p>
        </w:tc>
      </w:tr>
    </w:tbl>
    <w:p w14:paraId="7F5584DF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96E9C" w14:textId="77777777" w:rsidR="00CA7F72" w:rsidRDefault="00CA7F72" w:rsidP="000C45FF">
      <w:r>
        <w:separator/>
      </w:r>
    </w:p>
  </w:endnote>
  <w:endnote w:type="continuationSeparator" w:id="0">
    <w:p w14:paraId="654B7438" w14:textId="77777777" w:rsidR="00CA7F72" w:rsidRDefault="00CA7F7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F792B" w14:textId="77777777" w:rsidR="00CA7F72" w:rsidRDefault="00CA7F72" w:rsidP="000C45FF">
      <w:r>
        <w:separator/>
      </w:r>
    </w:p>
  </w:footnote>
  <w:footnote w:type="continuationSeparator" w:id="0">
    <w:p w14:paraId="20D6BD53" w14:textId="77777777" w:rsidR="00CA7F72" w:rsidRDefault="00CA7F7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10F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DEFD7B" wp14:editId="66AF3CD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A6EE6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D616B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hybridMultilevel"/>
    <w:tmpl w:val="365607AA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2750"/>
        </w:tabs>
        <w:ind w:left="275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left" w:pos="2390"/>
        </w:tabs>
        <w:ind w:left="239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3110"/>
        </w:tabs>
        <w:ind w:left="311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830"/>
        </w:tabs>
        <w:ind w:left="383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550"/>
        </w:tabs>
        <w:ind w:left="455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270"/>
        </w:tabs>
        <w:ind w:left="527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990"/>
        </w:tabs>
        <w:ind w:left="599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710"/>
        </w:tabs>
        <w:ind w:left="6710" w:hanging="360"/>
      </w:pPr>
    </w:lvl>
  </w:abstractNum>
  <w:abstractNum w:abstractNumId="3" w15:restartNumberingAfterBreak="0">
    <w:nsid w:val="00000006"/>
    <w:multiLevelType w:val="hybridMultilevel"/>
    <w:tmpl w:val="5830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C"/>
    <w:multiLevelType w:val="hybridMultilevel"/>
    <w:tmpl w:val="2DA0C714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35756"/>
    <w:multiLevelType w:val="hybridMultilevel"/>
    <w:tmpl w:val="81C8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9715D"/>
    <w:multiLevelType w:val="hybridMultilevel"/>
    <w:tmpl w:val="91E6B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2108E"/>
    <w:multiLevelType w:val="hybridMultilevel"/>
    <w:tmpl w:val="BB682F40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numFmt w:val="decimal"/>
      <w:lvlText w:val="o"/>
      <w:lvlJc w:val="left"/>
      <w:pPr>
        <w:tabs>
          <w:tab w:val="left" w:pos="2750"/>
        </w:tabs>
        <w:ind w:left="275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left" w:pos="2390"/>
        </w:tabs>
        <w:ind w:left="239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3110"/>
        </w:tabs>
        <w:ind w:left="311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830"/>
        </w:tabs>
        <w:ind w:left="383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550"/>
        </w:tabs>
        <w:ind w:left="455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270"/>
        </w:tabs>
        <w:ind w:left="527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990"/>
        </w:tabs>
        <w:ind w:left="599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710"/>
        </w:tabs>
        <w:ind w:left="6710" w:hanging="360"/>
      </w:pPr>
    </w:lvl>
  </w:abstractNum>
  <w:abstractNum w:abstractNumId="8" w15:restartNumberingAfterBreak="0">
    <w:nsid w:val="3FF60A24"/>
    <w:multiLevelType w:val="hybridMultilevel"/>
    <w:tmpl w:val="5C6A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024791">
    <w:abstractNumId w:val="4"/>
  </w:num>
  <w:num w:numId="2" w16cid:durableId="1630162812">
    <w:abstractNumId w:val="7"/>
  </w:num>
  <w:num w:numId="3" w16cid:durableId="180145474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0331202">
    <w:abstractNumId w:val="2"/>
  </w:num>
  <w:num w:numId="5" w16cid:durableId="373427361">
    <w:abstractNumId w:val="0"/>
  </w:num>
  <w:num w:numId="6" w16cid:durableId="2022271913">
    <w:abstractNumId w:val="1"/>
  </w:num>
  <w:num w:numId="7" w16cid:durableId="1523976474">
    <w:abstractNumId w:val="3"/>
  </w:num>
  <w:num w:numId="8" w16cid:durableId="222839890">
    <w:abstractNumId w:val="0"/>
  </w:num>
  <w:num w:numId="9" w16cid:durableId="1653410834">
    <w:abstractNumId w:val="8"/>
  </w:num>
  <w:num w:numId="10" w16cid:durableId="278074798">
    <w:abstractNumId w:val="5"/>
  </w:num>
  <w:num w:numId="11" w16cid:durableId="8580091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3F"/>
    <w:rsid w:val="0001037F"/>
    <w:rsid w:val="00027E6D"/>
    <w:rsid w:val="00036450"/>
    <w:rsid w:val="00052C1B"/>
    <w:rsid w:val="00061555"/>
    <w:rsid w:val="00094499"/>
    <w:rsid w:val="000C45FF"/>
    <w:rsid w:val="000E3FD1"/>
    <w:rsid w:val="00112054"/>
    <w:rsid w:val="001317D8"/>
    <w:rsid w:val="00140FC6"/>
    <w:rsid w:val="001525E1"/>
    <w:rsid w:val="00174A13"/>
    <w:rsid w:val="00180329"/>
    <w:rsid w:val="0019001F"/>
    <w:rsid w:val="001A74A5"/>
    <w:rsid w:val="001B2ABD"/>
    <w:rsid w:val="001C3E2D"/>
    <w:rsid w:val="001E0391"/>
    <w:rsid w:val="001E1759"/>
    <w:rsid w:val="001F1ECC"/>
    <w:rsid w:val="002400EB"/>
    <w:rsid w:val="00256CF7"/>
    <w:rsid w:val="002648CA"/>
    <w:rsid w:val="00277E80"/>
    <w:rsid w:val="00281FD5"/>
    <w:rsid w:val="0029496B"/>
    <w:rsid w:val="0030481B"/>
    <w:rsid w:val="003156FC"/>
    <w:rsid w:val="003254B5"/>
    <w:rsid w:val="0037121F"/>
    <w:rsid w:val="003910D8"/>
    <w:rsid w:val="003A6B7D"/>
    <w:rsid w:val="003B06CA"/>
    <w:rsid w:val="004071FC"/>
    <w:rsid w:val="0041075B"/>
    <w:rsid w:val="00445947"/>
    <w:rsid w:val="00451CEF"/>
    <w:rsid w:val="004813B3"/>
    <w:rsid w:val="00496591"/>
    <w:rsid w:val="004C0986"/>
    <w:rsid w:val="004C63E4"/>
    <w:rsid w:val="004D3011"/>
    <w:rsid w:val="005262AC"/>
    <w:rsid w:val="005E39D5"/>
    <w:rsid w:val="00600670"/>
    <w:rsid w:val="0062123A"/>
    <w:rsid w:val="00646E75"/>
    <w:rsid w:val="00652B66"/>
    <w:rsid w:val="006771D0"/>
    <w:rsid w:val="007017B5"/>
    <w:rsid w:val="00715FCB"/>
    <w:rsid w:val="00743101"/>
    <w:rsid w:val="00756FED"/>
    <w:rsid w:val="00764C9F"/>
    <w:rsid w:val="007775E1"/>
    <w:rsid w:val="007867A0"/>
    <w:rsid w:val="007927F5"/>
    <w:rsid w:val="00802CA0"/>
    <w:rsid w:val="0082017C"/>
    <w:rsid w:val="00837B74"/>
    <w:rsid w:val="008D1168"/>
    <w:rsid w:val="009260CD"/>
    <w:rsid w:val="00940A66"/>
    <w:rsid w:val="00952C25"/>
    <w:rsid w:val="0095489F"/>
    <w:rsid w:val="009F41BA"/>
    <w:rsid w:val="00A008C9"/>
    <w:rsid w:val="00A2118D"/>
    <w:rsid w:val="00A66E18"/>
    <w:rsid w:val="00AD0A50"/>
    <w:rsid w:val="00AD76E2"/>
    <w:rsid w:val="00AE2713"/>
    <w:rsid w:val="00AE2B3F"/>
    <w:rsid w:val="00B20152"/>
    <w:rsid w:val="00B34F2A"/>
    <w:rsid w:val="00B359E4"/>
    <w:rsid w:val="00B37F12"/>
    <w:rsid w:val="00B57D98"/>
    <w:rsid w:val="00B70850"/>
    <w:rsid w:val="00C066B6"/>
    <w:rsid w:val="00C37BA1"/>
    <w:rsid w:val="00C4674C"/>
    <w:rsid w:val="00C506CF"/>
    <w:rsid w:val="00C63A21"/>
    <w:rsid w:val="00C72BED"/>
    <w:rsid w:val="00C9578B"/>
    <w:rsid w:val="00CA7F72"/>
    <w:rsid w:val="00CB0055"/>
    <w:rsid w:val="00D00111"/>
    <w:rsid w:val="00D2522B"/>
    <w:rsid w:val="00D422DE"/>
    <w:rsid w:val="00D5459D"/>
    <w:rsid w:val="00DA1F4D"/>
    <w:rsid w:val="00DA373B"/>
    <w:rsid w:val="00DA5123"/>
    <w:rsid w:val="00DD172A"/>
    <w:rsid w:val="00E01766"/>
    <w:rsid w:val="00E25A26"/>
    <w:rsid w:val="00E4381A"/>
    <w:rsid w:val="00E55D74"/>
    <w:rsid w:val="00EB3EBA"/>
    <w:rsid w:val="00EE7740"/>
    <w:rsid w:val="00F0673F"/>
    <w:rsid w:val="00F46E83"/>
    <w:rsid w:val="00F60274"/>
    <w:rsid w:val="00F77FB9"/>
    <w:rsid w:val="00F83DC5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4D29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8D1168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37B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7B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7B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7B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7B74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4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41BA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y2iqfc">
    <w:name w:val="y2iqfc"/>
    <w:basedOn w:val="DefaultParagraphFont"/>
    <w:rsid w:val="009F4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frdwszhrt625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SAAD\AppData\Local\Microsoft\Office\16.0\DTS\en-US%7bAE2C98A8-3893-43FA-A998-7E8CC1E72B85%7d\%7b599E9942-7AD2-4926-80E4-8670603FBB9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533C331DE4D92B5756DCB3A44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F51FA-0F12-42A3-A4CC-AEB4887CD1F7}"/>
      </w:docPartPr>
      <w:docPartBody>
        <w:p w:rsidR="00643FCC" w:rsidRDefault="0057428C" w:rsidP="0057428C">
          <w:pPr>
            <w:pStyle w:val="5E9533C331DE4D92B5756DCB3A4448F5"/>
          </w:pPr>
          <w:r w:rsidRPr="00CB0055">
            <w:t>Contact</w:t>
          </w:r>
        </w:p>
      </w:docPartBody>
    </w:docPart>
    <w:docPart>
      <w:docPartPr>
        <w:name w:val="3F58E273E5E5454C90356EB9C1F04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285FF-51D5-4906-BA49-BD8D0A67A416}"/>
      </w:docPartPr>
      <w:docPartBody>
        <w:p w:rsidR="00643FCC" w:rsidRDefault="0057428C" w:rsidP="0057428C">
          <w:pPr>
            <w:pStyle w:val="3F58E273E5E5454C90356EB9C1F045FF"/>
          </w:pPr>
          <w:r w:rsidRPr="004D3011">
            <w:t>PHONE:</w:t>
          </w:r>
        </w:p>
      </w:docPartBody>
    </w:docPart>
    <w:docPart>
      <w:docPartPr>
        <w:name w:val="EF044DFAA6EC499D96651BD340426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4C4C6-C32D-43DF-9044-34D615393C64}"/>
      </w:docPartPr>
      <w:docPartBody>
        <w:p w:rsidR="00643FCC" w:rsidRDefault="0057428C" w:rsidP="0057428C">
          <w:pPr>
            <w:pStyle w:val="EF044DFAA6EC499D96651BD340426925"/>
          </w:pPr>
          <w:r w:rsidRPr="004D3011">
            <w:t>EMAIL:</w:t>
          </w:r>
        </w:p>
      </w:docPartBody>
    </w:docPart>
    <w:docPart>
      <w:docPartPr>
        <w:name w:val="F59BDE451815430AAD6D3E6362D8B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2B397-64F7-4DAF-A205-7A50E80916F0}"/>
      </w:docPartPr>
      <w:docPartBody>
        <w:p w:rsidR="00643FCC" w:rsidRDefault="0057428C" w:rsidP="0057428C">
          <w:pPr>
            <w:pStyle w:val="F59BDE451815430AAD6D3E6362D8BC30"/>
          </w:pPr>
          <w:r w:rsidRPr="00036450">
            <w:t>EDUCATION</w:t>
          </w:r>
        </w:p>
      </w:docPartBody>
    </w:docPart>
    <w:docPart>
      <w:docPartPr>
        <w:name w:val="52CB89BA629747E48D6E59F60C6FB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E6293-5CE6-4572-9254-A37BAACC2425}"/>
      </w:docPartPr>
      <w:docPartBody>
        <w:p w:rsidR="00643FCC" w:rsidRDefault="0057428C" w:rsidP="0057428C">
          <w:pPr>
            <w:pStyle w:val="52CB89BA629747E48D6E59F60C6FBACD"/>
          </w:pPr>
          <w:r w:rsidRPr="00036450">
            <w:t>WORK EXPERIENCE</w:t>
          </w:r>
        </w:p>
      </w:docPartBody>
    </w:docPart>
    <w:docPart>
      <w:docPartPr>
        <w:name w:val="B48A6EB7D2D346C9A04EBE6C6A2B7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7B9BB-EC9F-4286-8AE4-27B879187348}"/>
      </w:docPartPr>
      <w:docPartBody>
        <w:p w:rsidR="00643FCC" w:rsidRDefault="0057428C" w:rsidP="0057428C">
          <w:pPr>
            <w:pStyle w:val="B48A6EB7D2D346C9A04EBE6C6A2B7F22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8C"/>
    <w:rsid w:val="003A4B51"/>
    <w:rsid w:val="0057428C"/>
    <w:rsid w:val="0062110D"/>
    <w:rsid w:val="00643FCC"/>
    <w:rsid w:val="00AD7396"/>
    <w:rsid w:val="00B66339"/>
    <w:rsid w:val="00E66D4F"/>
    <w:rsid w:val="00FC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66D4F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6D4F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5E9533C331DE4D92B5756DCB3A4448F5">
    <w:name w:val="5E9533C331DE4D92B5756DCB3A4448F5"/>
    <w:rsid w:val="0057428C"/>
  </w:style>
  <w:style w:type="paragraph" w:customStyle="1" w:styleId="3F58E273E5E5454C90356EB9C1F045FF">
    <w:name w:val="3F58E273E5E5454C90356EB9C1F045FF"/>
    <w:rsid w:val="0057428C"/>
  </w:style>
  <w:style w:type="paragraph" w:customStyle="1" w:styleId="EF044DFAA6EC499D96651BD340426925">
    <w:name w:val="EF044DFAA6EC499D96651BD340426925"/>
    <w:rsid w:val="0057428C"/>
  </w:style>
  <w:style w:type="paragraph" w:customStyle="1" w:styleId="F59BDE451815430AAD6D3E6362D8BC30">
    <w:name w:val="F59BDE451815430AAD6D3E6362D8BC30"/>
    <w:rsid w:val="0057428C"/>
  </w:style>
  <w:style w:type="paragraph" w:customStyle="1" w:styleId="52CB89BA629747E48D6E59F60C6FBACD">
    <w:name w:val="52CB89BA629747E48D6E59F60C6FBACD"/>
    <w:rsid w:val="0057428C"/>
  </w:style>
  <w:style w:type="paragraph" w:customStyle="1" w:styleId="B48A6EB7D2D346C9A04EBE6C6A2B7F22">
    <w:name w:val="B48A6EB7D2D346C9A04EBE6C6A2B7F22"/>
    <w:rsid w:val="005742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D9A68-B79B-4572-850A-6F0A0102B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{599E9942-7AD2-4926-80E4-8670603FBB99}tf00546271_win32.dotx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2022-08-13T13:51:00Z</dcterms:created>
  <dcterms:modified xsi:type="dcterms:W3CDTF">2022-08-13T13:51:00Z</dcterms:modified>
</cp:coreProperties>
</file>